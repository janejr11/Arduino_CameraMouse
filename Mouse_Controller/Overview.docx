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217" w:rsidRDefault="008F0217" w:rsidP="008F0217">
      <w:r>
        <w:rPr>
          <w:noProof/>
        </w:rPr>
        <w:drawing>
          <wp:inline distT="0" distB="0" distL="0" distR="0" wp14:anchorId="5CA15B22" wp14:editId="5A84250C">
            <wp:extent cx="2979420" cy="202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9195" cy="204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9EB57" wp14:editId="5094D394">
            <wp:extent cx="2839085" cy="2028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736" cy="204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66B" w:rsidRDefault="008F0217" w:rsidP="008F0217">
      <w:r>
        <w:rPr>
          <w:noProof/>
        </w:rPr>
        <w:drawing>
          <wp:inline distT="0" distB="0" distL="0" distR="0" wp14:anchorId="37CA2BB4" wp14:editId="6F34D464">
            <wp:extent cx="625792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217" w:rsidRDefault="008F0217" w:rsidP="008F0217">
      <w:r>
        <w:rPr>
          <w:noProof/>
        </w:rPr>
        <w:drawing>
          <wp:inline distT="0" distB="0" distL="0" distR="0">
            <wp:extent cx="5942330" cy="1847850"/>
            <wp:effectExtent l="0" t="0" r="1270" b="0"/>
            <wp:docPr id="4" name="Picture 4" descr="http://3.bp.blogspot.com/-cjOYTMj4C4M/UA2kV-db8GI/AAAAAAAAAPs/rtCGSIGjOHo/s1600/v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cjOYTMj4C4M/UA2kV-db8GI/AAAAAAAAAPs/rtCGSIGjOHo/s1600/vg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296" cy="185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CF" w:rsidRDefault="008F0217" w:rsidP="008F0217">
      <w:bookmarkStart w:id="0" w:name="_GoBack"/>
      <w:r>
        <w:rPr>
          <w:noProof/>
        </w:rPr>
        <w:drawing>
          <wp:inline distT="0" distB="0" distL="0" distR="0">
            <wp:extent cx="5943452" cy="1752600"/>
            <wp:effectExtent l="0" t="0" r="635" b="0"/>
            <wp:docPr id="5" name="Picture 5" descr="http://2.bp.blogspot.com/-K-OIuy-inUU/UA2gp3SYgYI/AAAAAAAAAPg/Gure3RWI8G4/s1600/hr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K-OIuy-inUU/UA2gp3SYgYI/AAAAAAAAAPg/Gure3RWI8G4/s1600/hre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788" cy="175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E3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F660B"/>
    <w:multiLevelType w:val="hybridMultilevel"/>
    <w:tmpl w:val="30A0E8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17"/>
    <w:rsid w:val="000E3DCF"/>
    <w:rsid w:val="0082166B"/>
    <w:rsid w:val="008F0217"/>
    <w:rsid w:val="009F2DC7"/>
    <w:rsid w:val="00B61FD5"/>
    <w:rsid w:val="00E13B4B"/>
    <w:rsid w:val="00F005CA"/>
    <w:rsid w:val="00FA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1AB81-03C6-4030-A12F-2AA57967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6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16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F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F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ejr11\Documents\Custom%20Office%20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Janes, John</cp:lastModifiedBy>
  <cp:revision>3</cp:revision>
  <cp:lastPrinted>2014-06-17T15:57:00Z</cp:lastPrinted>
  <dcterms:created xsi:type="dcterms:W3CDTF">2014-06-17T15:39:00Z</dcterms:created>
  <dcterms:modified xsi:type="dcterms:W3CDTF">2014-06-17T17:44:00Z</dcterms:modified>
</cp:coreProperties>
</file>